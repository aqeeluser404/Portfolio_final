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119952"/>
    <w:p w14:paraId="736F1EE9" w14:textId="13412F3F" w:rsidR="000C48FB" w:rsidRDefault="000C48FB" w:rsidP="00F527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538548" wp14:editId="6E107BA7">
                <wp:simplePos x="0" y="0"/>
                <wp:positionH relativeFrom="page">
                  <wp:posOffset>2771453</wp:posOffset>
                </wp:positionH>
                <wp:positionV relativeFrom="paragraph">
                  <wp:posOffset>-591820</wp:posOffset>
                </wp:positionV>
                <wp:extent cx="4806950" cy="2667000"/>
                <wp:effectExtent l="0" t="0" r="0" b="0"/>
                <wp:wrapNone/>
                <wp:docPr id="1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266700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3075E" id="Prostokąt 2" o:spid="_x0000_s1026" style="position:absolute;margin-left:218.2pt;margin-top:-46.6pt;width:378.5pt;height:210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" fillcolor="#40748e" stroked="f" strokeweight="1pt">
                <v:fill opacity="32896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5CC021" wp14:editId="5BF4F7A6">
                <wp:simplePos x="0" y="0"/>
                <wp:positionH relativeFrom="column">
                  <wp:posOffset>-325755</wp:posOffset>
                </wp:positionH>
                <wp:positionV relativeFrom="paragraph">
                  <wp:posOffset>350520</wp:posOffset>
                </wp:positionV>
                <wp:extent cx="5238750" cy="800100"/>
                <wp:effectExtent l="0" t="0" r="0" b="0"/>
                <wp:wrapSquare wrapText="bothSides"/>
                <wp:docPr id="20828287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84B7E" w14:textId="77777777" w:rsidR="000C48FB" w:rsidRPr="005334A2" w:rsidRDefault="000C48FB" w:rsidP="000C48FB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</w:pPr>
                            <w:r w:rsidRPr="005334A2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  <w:t>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CC02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65pt;margin-top:27.6pt;width:412.5pt;height:6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oY9gEAAM0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" filled="f" stroked="f">
                <v:textbox>
                  <w:txbxContent>
                    <w:p w14:paraId="7CA84B7E" w14:textId="77777777" w:rsidR="000C48FB" w:rsidRPr="005334A2" w:rsidRDefault="000C48FB" w:rsidP="000C48FB">
                      <w:pP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</w:pPr>
                      <w:r w:rsidRPr="005334A2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  <w:t>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FF95F52" wp14:editId="61042548">
                <wp:simplePos x="0" y="0"/>
                <wp:positionH relativeFrom="column">
                  <wp:posOffset>-552450</wp:posOffset>
                </wp:positionH>
                <wp:positionV relativeFrom="paragraph">
                  <wp:posOffset>-715926</wp:posOffset>
                </wp:positionV>
                <wp:extent cx="2867025" cy="14801215"/>
                <wp:effectExtent l="0" t="0" r="9525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4801215"/>
                          <a:chOff x="0" y="-9525"/>
                          <a:chExt cx="2867025" cy="14801215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2867025" cy="14791690"/>
                          </a:xfrm>
                          <a:prstGeom prst="rect">
                            <a:avLst/>
                          </a:prstGeom>
                          <a:solidFill>
                            <a:srgbClr val="40748E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stokąt 2"/>
                        <wps:cNvSpPr/>
                        <wps:spPr>
                          <a:xfrm>
                            <a:off x="63500" y="-9525"/>
                            <a:ext cx="2432050" cy="1645340"/>
                          </a:xfrm>
                          <a:prstGeom prst="rect">
                            <a:avLst/>
                          </a:prstGeom>
                          <a:blipFill>
                            <a:blip r:embed="rId1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6EE0AD" id="Group 28" o:spid="_x0000_s1026" style="position:absolute;margin-left:-43.5pt;margin-top:-56.35pt;width:225.75pt;height:1165.45pt;z-index:251681792;mso-width-relative:margin;mso-height-relative:margin" coordorigin=",-95" coordsize="28670,1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">
                <v:rect id="Prostokąt 1" o:spid="_x0000_s1027" style="position:absolute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" fillcolor="#40748e" stroked="f" strokeweight="1pt">
                  <v:fill opacity="32896f"/>
                </v:rect>
                <v:rect id="Prostokąt 2" o:spid="_x0000_s1028" style="position:absolute;left:635;top:-95;width:24320;height:1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" stroked="f" strokeweight="1pt">
                  <v:fill r:id="rId12" o:title="" recolor="t" rotate="t" type="frame"/>
                </v:rect>
              </v:group>
            </w:pict>
          </mc:Fallback>
        </mc:AlternateContent>
      </w:r>
      <w:r w:rsidR="00DC75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9685B0" wp14:editId="52F79AF7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1647826</wp:posOffset>
                </wp:positionV>
                <wp:extent cx="7924800" cy="438150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43815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7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77DA1" id="Prostokąt 11" o:spid="_x0000_s1026" style="position:absolute;margin-left:-43.5pt;margin-top:129.75pt;width:624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" fillcolor="#40748e" stroked="f" strokeweight="1pt">
                <v:fill opacity="51657f"/>
              </v:rect>
            </w:pict>
          </mc:Fallback>
        </mc:AlternateContent>
      </w:r>
      <w:sdt>
        <w:sdtPr>
          <w:id w:val="1961301728"/>
          <w:showingPlcHdr/>
          <w:picture/>
        </w:sdtPr>
        <w:sdtContent/>
      </w:sdt>
      <w:r w:rsidR="00916FAC" w:rsidRPr="00916FAC">
        <w:t xml:space="preserve"> </w:t>
      </w:r>
      <w:sdt>
        <w:sdtPr>
          <w:id w:val="1045796946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261603274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643014528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889634489"/>
          <w:showingPlcHdr/>
          <w:picture/>
        </w:sdtPr>
        <w:sdtContent/>
      </w:sdt>
      <w:r w:rsidR="00916FAC">
        <w:rPr>
          <w:noProof/>
        </w:rPr>
        <w:t xml:space="preserve"> </w:t>
      </w:r>
    </w:p>
    <w:p w14:paraId="23AD9E10" w14:textId="5AD0C5B0" w:rsidR="000C48FB" w:rsidRDefault="00082C9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016F96" wp14:editId="5024BFD7">
                <wp:simplePos x="0" y="0"/>
                <wp:positionH relativeFrom="column">
                  <wp:posOffset>2571750</wp:posOffset>
                </wp:positionH>
                <wp:positionV relativeFrom="paragraph">
                  <wp:posOffset>1828800</wp:posOffset>
                </wp:positionV>
                <wp:extent cx="4333875" cy="7410450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741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70F22" w14:textId="77777777" w:rsidR="00EF7D2B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About me</w:t>
                            </w:r>
                          </w:p>
                          <w:p w14:paraId="5965EBAC" w14:textId="23B96267" w:rsidR="005334A2" w:rsidRPr="00CA31CB" w:rsidRDefault="00E53C4C" w:rsidP="00CA31CB">
                            <w:r w:rsidRPr="00D14D61">
                              <w:t>I am an individual who completes work on time, is punctual, hardworking, and trustworthy. Even under pressure, I am able to determine what is important and complete the task at hand.</w:t>
                            </w:r>
                            <w:r>
                              <w:t xml:space="preserve"> </w:t>
                            </w:r>
                            <w:r w:rsidRPr="00C2302C">
                              <w:t>I am able to work in any team and contribute to team projects. But I can also work as an independent developer.</w:t>
                            </w:r>
                          </w:p>
                          <w:p w14:paraId="524DC8C5" w14:textId="77777777" w:rsidR="00D14EA6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Achievements &amp; Key Projects</w:t>
                            </w:r>
                          </w:p>
                          <w:p w14:paraId="06D7B8DE" w14:textId="20BD0063" w:rsidR="008F7199" w:rsidRDefault="008F7199" w:rsidP="00081E6A">
                            <w:r w:rsidRPr="008F7199">
                              <w:rPr>
                                <w:b/>
                                <w:bCs/>
                              </w:rPr>
                              <w:t xml:space="preserve">On-The-Go Rentals: </w:t>
                            </w:r>
                            <w:r w:rsidRPr="008F7199">
                              <w:t>Completed my first full-stack web application as the capstone project at CPUT. It is a car rental application using Spring Boot for the backend and Vue.js for the frontend.</w:t>
                            </w:r>
                          </w:p>
                          <w:p w14:paraId="64C76301" w14:textId="6956989B" w:rsidR="005334A2" w:rsidRDefault="00F14A8B" w:rsidP="00081E6A">
                            <w:r w:rsidRPr="00B5732F">
                              <w:rPr>
                                <w:b/>
                                <w:bCs/>
                              </w:rPr>
                              <w:t>Chat app</w:t>
                            </w:r>
                            <w:r w:rsidR="00813986" w:rsidRPr="00B5732F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813986">
                              <w:t xml:space="preserve"> Chat app using React and Firebase</w:t>
                            </w:r>
                            <w:r w:rsidR="00C72F1B">
                              <w:t>.</w:t>
                            </w:r>
                          </w:p>
                          <w:p w14:paraId="09CB9877" w14:textId="73AE30BB" w:rsidR="00C72F1B" w:rsidRDefault="00C72F1B" w:rsidP="00081E6A">
                            <w:r w:rsidRPr="00C72F1B">
                              <w:rPr>
                                <w:b/>
                                <w:bCs/>
                              </w:rPr>
                              <w:t>CapaCiTi:</w:t>
                            </w:r>
                            <w:r>
                              <w:t xml:space="preserve"> Completed six month software development learnership program.</w:t>
                            </w:r>
                          </w:p>
                          <w:p w14:paraId="53C78665" w14:textId="77777777" w:rsidR="00575317" w:rsidRDefault="00575317" w:rsidP="00FE0E1F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Graduated</w:t>
                            </w:r>
                            <w:r w:rsidRPr="0057531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from CPUT after completing my 3-year diploma in ICT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57531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applications development.</w:t>
                            </w:r>
                          </w:p>
                          <w:p w14:paraId="597EE728" w14:textId="17C3F62B" w:rsidR="00FE0E1F" w:rsidRDefault="0036626F" w:rsidP="00FE0E1F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Work Experience</w:t>
                            </w:r>
                          </w:p>
                          <w:p w14:paraId="4EA317F6" w14:textId="546E9889" w:rsidR="00D65637" w:rsidRDefault="00D65637" w:rsidP="003136D4">
                            <w:r w:rsidRPr="00E42CC3">
                              <w:rPr>
                                <w:b/>
                                <w:bCs/>
                              </w:rPr>
                              <w:t>CapaCiti:</w:t>
                            </w:r>
                            <w:r>
                              <w:t xml:space="preserve"> Software Developer intern</w:t>
                            </w:r>
                          </w:p>
                          <w:p w14:paraId="4C9F1A6E" w14:textId="1DCF4818" w:rsidR="00D65637" w:rsidRDefault="00D65637" w:rsidP="00D65637">
                            <w:r>
                              <w:t xml:space="preserve">July 2023 - January 2024 </w:t>
                            </w:r>
                          </w:p>
                          <w:p w14:paraId="467DDE67" w14:textId="737B1CB0" w:rsidR="00D65637" w:rsidRDefault="00D65637" w:rsidP="00D656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Gained tech skills and learnt different coding languages to develop applications </w:t>
                            </w:r>
                          </w:p>
                          <w:p w14:paraId="62D0BE46" w14:textId="77777777" w:rsidR="009F245E" w:rsidRDefault="009F245E" w:rsidP="006D14E9"/>
                          <w:p w14:paraId="624CFC32" w14:textId="699378FE" w:rsidR="009F245E" w:rsidRDefault="009F245E" w:rsidP="006D14E9">
                            <w:r w:rsidRPr="00E42CC3">
                              <w:rPr>
                                <w:b/>
                                <w:bCs/>
                              </w:rPr>
                              <w:t>Emcon:</w:t>
                            </w:r>
                            <w:r>
                              <w:t xml:space="preserve"> Assistant </w:t>
                            </w:r>
                            <w:r w:rsidR="00E42CC3">
                              <w:t>in payroll and finance captures</w:t>
                            </w:r>
                          </w:p>
                          <w:p w14:paraId="26E1E5A4" w14:textId="2D03CF8C" w:rsidR="00E42CC3" w:rsidRDefault="006D14E9" w:rsidP="00E42CC3">
                            <w:r>
                              <w:t>March 2019 - December 2019</w:t>
                            </w:r>
                          </w:p>
                          <w:p w14:paraId="4392D3A9" w14:textId="433395BA" w:rsidR="005334A2" w:rsidRPr="005334A2" w:rsidRDefault="00E42CC3" w:rsidP="00E42CC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During my gap year in 2019, after completing my matriculation, I worked at my uncle’s company, Emcon Construction and Maintenance. I assisted in capturing data for fortnightly workers' wages and salaries for permanent staff at Emcon.</w:t>
                            </w:r>
                          </w:p>
                          <w:p w14:paraId="77E5A3EB" w14:textId="7D70797D" w:rsidR="005334A2" w:rsidRDefault="005334A2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53E09D8F" w14:textId="77777777" w:rsidR="00FE0E1F" w:rsidRDefault="00FE0E1F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30CFE23D" w14:textId="77777777" w:rsidR="005B5C9E" w:rsidRPr="00286D95" w:rsidRDefault="005B5C9E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6F96" id="_x0000_s1027" type="#_x0000_t202" style="position:absolute;margin-left:202.5pt;margin-top:2in;width:341.25pt;height:58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" stroked="f">
                <v:textbox>
                  <w:txbxContent>
                    <w:p w14:paraId="2DB70F22" w14:textId="77777777" w:rsidR="00EF7D2B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About me</w:t>
                      </w:r>
                    </w:p>
                    <w:p w14:paraId="5965EBAC" w14:textId="23B96267" w:rsidR="005334A2" w:rsidRPr="00CA31CB" w:rsidRDefault="00E53C4C" w:rsidP="00CA31CB">
                      <w:r w:rsidRPr="00D14D61">
                        <w:t>I am an individual who completes work on time, is punctual, hardworking, and trustworthy. Even under pressure, I am able to determine what is important and complete the task at hand.</w:t>
                      </w:r>
                      <w:r>
                        <w:t xml:space="preserve"> </w:t>
                      </w:r>
                      <w:r w:rsidRPr="00C2302C">
                        <w:t>I am able to work in any team and contribute to team projects. But I can also work as an independent developer.</w:t>
                      </w:r>
                    </w:p>
                    <w:p w14:paraId="524DC8C5" w14:textId="77777777" w:rsidR="00D14EA6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Achievements &amp; Key Projects</w:t>
                      </w:r>
                    </w:p>
                    <w:p w14:paraId="06D7B8DE" w14:textId="20BD0063" w:rsidR="008F7199" w:rsidRDefault="008F7199" w:rsidP="00081E6A">
                      <w:r w:rsidRPr="008F7199">
                        <w:rPr>
                          <w:b/>
                          <w:bCs/>
                        </w:rPr>
                        <w:t xml:space="preserve">On-The-Go Rentals: </w:t>
                      </w:r>
                      <w:r w:rsidRPr="008F7199">
                        <w:t>Completed my first full-stack web application as the capstone project at CPUT. It is a car rental application using Spring Boot for the backend and Vue.js for the frontend.</w:t>
                      </w:r>
                    </w:p>
                    <w:p w14:paraId="64C76301" w14:textId="6956989B" w:rsidR="005334A2" w:rsidRDefault="00F14A8B" w:rsidP="00081E6A">
                      <w:r w:rsidRPr="00B5732F">
                        <w:rPr>
                          <w:b/>
                          <w:bCs/>
                        </w:rPr>
                        <w:t>Chat app</w:t>
                      </w:r>
                      <w:r w:rsidR="00813986" w:rsidRPr="00B5732F">
                        <w:rPr>
                          <w:b/>
                          <w:bCs/>
                        </w:rPr>
                        <w:t>:</w:t>
                      </w:r>
                      <w:r w:rsidR="00813986">
                        <w:t xml:space="preserve"> Chat app using React and Firebase</w:t>
                      </w:r>
                      <w:r w:rsidR="00C72F1B">
                        <w:t>.</w:t>
                      </w:r>
                    </w:p>
                    <w:p w14:paraId="09CB9877" w14:textId="73AE30BB" w:rsidR="00C72F1B" w:rsidRDefault="00C72F1B" w:rsidP="00081E6A">
                      <w:r w:rsidRPr="00C72F1B">
                        <w:rPr>
                          <w:b/>
                          <w:bCs/>
                        </w:rPr>
                        <w:t>CapaCiTi:</w:t>
                      </w:r>
                      <w:r>
                        <w:t xml:space="preserve"> Completed six month software development learnership program.</w:t>
                      </w:r>
                    </w:p>
                    <w:p w14:paraId="53C78665" w14:textId="77777777" w:rsidR="00575317" w:rsidRDefault="00575317" w:rsidP="00FE0E1F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Graduated</w:t>
                      </w:r>
                      <w:r w:rsidRPr="00575317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from CPUT after completing my 3-year diploma in ICT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Pr="00575317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applications development.</w:t>
                      </w:r>
                    </w:p>
                    <w:p w14:paraId="597EE728" w14:textId="17C3F62B" w:rsidR="00FE0E1F" w:rsidRDefault="0036626F" w:rsidP="00FE0E1F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Work Experience</w:t>
                      </w:r>
                    </w:p>
                    <w:p w14:paraId="4EA317F6" w14:textId="546E9889" w:rsidR="00D65637" w:rsidRDefault="00D65637" w:rsidP="003136D4">
                      <w:r w:rsidRPr="00E42CC3">
                        <w:rPr>
                          <w:b/>
                          <w:bCs/>
                        </w:rPr>
                        <w:t>CapaCiti:</w:t>
                      </w:r>
                      <w:r>
                        <w:t xml:space="preserve"> Software Developer intern</w:t>
                      </w:r>
                    </w:p>
                    <w:p w14:paraId="4C9F1A6E" w14:textId="1DCF4818" w:rsidR="00D65637" w:rsidRDefault="00D65637" w:rsidP="00D65637">
                      <w:r>
                        <w:t xml:space="preserve">July 2023 - January 2024 </w:t>
                      </w:r>
                    </w:p>
                    <w:p w14:paraId="467DDE67" w14:textId="737B1CB0" w:rsidR="00D65637" w:rsidRDefault="00D65637" w:rsidP="00D6563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Gained tech skills and learnt different coding languages to develop applications </w:t>
                      </w:r>
                    </w:p>
                    <w:p w14:paraId="62D0BE46" w14:textId="77777777" w:rsidR="009F245E" w:rsidRDefault="009F245E" w:rsidP="006D14E9"/>
                    <w:p w14:paraId="624CFC32" w14:textId="699378FE" w:rsidR="009F245E" w:rsidRDefault="009F245E" w:rsidP="006D14E9">
                      <w:r w:rsidRPr="00E42CC3">
                        <w:rPr>
                          <w:b/>
                          <w:bCs/>
                        </w:rPr>
                        <w:t>Emcon:</w:t>
                      </w:r>
                      <w:r>
                        <w:t xml:space="preserve"> Assistant </w:t>
                      </w:r>
                      <w:r w:rsidR="00E42CC3">
                        <w:t>in payroll and finance captures</w:t>
                      </w:r>
                    </w:p>
                    <w:p w14:paraId="26E1E5A4" w14:textId="2D03CF8C" w:rsidR="00E42CC3" w:rsidRDefault="006D14E9" w:rsidP="00E42CC3">
                      <w:r>
                        <w:t>March 2019 - December 2019</w:t>
                      </w:r>
                    </w:p>
                    <w:p w14:paraId="4392D3A9" w14:textId="433395BA" w:rsidR="005334A2" w:rsidRPr="005334A2" w:rsidRDefault="00E42CC3" w:rsidP="00E42CC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During my gap year in 2019, after completing my matriculation, I worked at my uncle’s company, Emcon Construction and Maintenance. I assisted in capturing data for fortnightly workers' wages and salaries for permanent staff at Emcon.</w:t>
                      </w:r>
                    </w:p>
                    <w:p w14:paraId="77E5A3EB" w14:textId="7D70797D" w:rsidR="005334A2" w:rsidRDefault="005334A2" w:rsidP="0036626F">
                      <w:pPr>
                        <w:rPr>
                          <w:color w:val="28245A"/>
                        </w:rPr>
                      </w:pPr>
                    </w:p>
                    <w:p w14:paraId="53E09D8F" w14:textId="77777777" w:rsidR="00FE0E1F" w:rsidRDefault="00FE0E1F" w:rsidP="0036626F">
                      <w:pPr>
                        <w:rPr>
                          <w:color w:val="28245A"/>
                        </w:rPr>
                      </w:pPr>
                    </w:p>
                    <w:p w14:paraId="30CFE23D" w14:textId="77777777" w:rsidR="005B5C9E" w:rsidRPr="00286D95" w:rsidRDefault="005B5C9E" w:rsidP="0036626F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818A975" wp14:editId="63381BFC">
                <wp:simplePos x="0" y="0"/>
                <wp:positionH relativeFrom="column">
                  <wp:posOffset>-285750</wp:posOffset>
                </wp:positionH>
                <wp:positionV relativeFrom="paragraph">
                  <wp:posOffset>1847215</wp:posOffset>
                </wp:positionV>
                <wp:extent cx="2457450" cy="730567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305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19FE6" w14:textId="77777777" w:rsidR="00E53C4C" w:rsidRPr="00D22739" w:rsidRDefault="00E53C4C" w:rsidP="00E53C4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14:paraId="3EE00F73" w14:textId="77777777" w:rsidR="00E53C4C" w:rsidRPr="00F96005" w:rsidRDefault="00E53C4C" w:rsidP="00E53C4C">
                            <w:pPr>
                              <w:pStyle w:val="NoSpacing"/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Date of Birth:</w:t>
                            </w:r>
                            <w:r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ab/>
                            </w:r>
                          </w:p>
                          <w:p w14:paraId="34BD80E6" w14:textId="77777777" w:rsidR="00E53C4C" w:rsidRDefault="00E53C4C" w:rsidP="00E53C4C">
                            <w:pPr>
                              <w:pStyle w:val="NoSpacing"/>
                            </w:pPr>
                            <w:r>
                              <w:t>07 August 2000</w:t>
                            </w:r>
                          </w:p>
                          <w:p w14:paraId="6506D464" w14:textId="77777777" w:rsidR="00E53C4C" w:rsidRPr="00F96005" w:rsidRDefault="00E53C4C" w:rsidP="00E53C4C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520EDC30" w14:textId="77777777" w:rsidR="00E53C4C" w:rsidRPr="00F96005" w:rsidRDefault="00E53C4C" w:rsidP="00E53C4C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 xml:space="preserve">Residential Area: </w:t>
                            </w:r>
                          </w:p>
                          <w:p w14:paraId="1F2211CE" w14:textId="77777777" w:rsidR="00E53C4C" w:rsidRDefault="00E53C4C" w:rsidP="00E53C4C">
                            <w:pPr>
                              <w:pStyle w:val="NoSpacing"/>
                            </w:pPr>
                            <w:r>
                              <w:t>332 Klip road</w:t>
                            </w:r>
                          </w:p>
                          <w:p w14:paraId="7911C2AE" w14:textId="77777777" w:rsidR="00E53C4C" w:rsidRPr="00390E37" w:rsidRDefault="00E53C4C" w:rsidP="00E53C4C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Grassy Park, Cape Town</w:t>
                            </w:r>
                          </w:p>
                          <w:p w14:paraId="39668BEA" w14:textId="77777777" w:rsidR="00E53C4C" w:rsidRPr="00F96005" w:rsidRDefault="00E53C4C" w:rsidP="00E53C4C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</w:p>
                          <w:p w14:paraId="2E126FD8" w14:textId="77777777" w:rsidR="00E53C4C" w:rsidRDefault="00E53C4C" w:rsidP="00E53C4C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14597129" w14:textId="77777777" w:rsidR="00E53C4C" w:rsidRPr="00390E37" w:rsidRDefault="00E53C4C" w:rsidP="00E53C4C">
                            <w:pPr>
                              <w:pStyle w:val="NoSpacing"/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English</w:t>
                            </w:r>
                          </w:p>
                          <w:p w14:paraId="4656F481" w14:textId="77777777" w:rsidR="00E53C4C" w:rsidRDefault="00E53C4C" w:rsidP="00E53C4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FC2B11D" w14:textId="77777777" w:rsidR="00714393" w:rsidRDefault="00714393" w:rsidP="007143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665D9B">
                              <w:rPr>
                                <w:b/>
                                <w:bCs/>
                              </w:rPr>
                              <w:t>Diploma</w:t>
                            </w:r>
                            <w:r>
                              <w:t>, ICT in Applications Development</w:t>
                            </w:r>
                          </w:p>
                          <w:p w14:paraId="3B115C4F" w14:textId="77777777" w:rsidR="00714393" w:rsidRDefault="00714393" w:rsidP="007143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665D9B">
                              <w:rPr>
                                <w:b/>
                                <w:bCs/>
                              </w:rPr>
                              <w:t>Higher Certificate</w:t>
                            </w:r>
                            <w:r w:rsidRPr="00390E37">
                              <w:t xml:space="preserve"> in Information &amp; Communication Technology</w:t>
                            </w:r>
                          </w:p>
                          <w:p w14:paraId="240F1413" w14:textId="77777777" w:rsidR="00714393" w:rsidRPr="00DA2329" w:rsidRDefault="00714393" w:rsidP="007143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665D9B">
                              <w:rPr>
                                <w:b/>
                                <w:bCs/>
                              </w:rPr>
                              <w:t xml:space="preserve">Bachelor’s 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665D9B">
                              <w:rPr>
                                <w:b/>
                                <w:bCs/>
                              </w:rPr>
                              <w:t>erticate</w:t>
                            </w:r>
                            <w:r>
                              <w:t xml:space="preserve"> in matric</w:t>
                            </w:r>
                          </w:p>
                          <w:p w14:paraId="01D8BACC" w14:textId="77777777" w:rsidR="00E53C4C" w:rsidRDefault="00E53C4C" w:rsidP="00E53C4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 xml:space="preserve">Online Presence </w:t>
                            </w:r>
                          </w:p>
                          <w:p w14:paraId="52657453" w14:textId="1AAE70FC" w:rsidR="00082C9E" w:rsidRDefault="00E53C4C" w:rsidP="00E53C4C">
                            <w:r>
                              <w:t xml:space="preserve">Website: </w:t>
                            </w:r>
                            <w:hyperlink r:id="rId13" w:history="1">
                              <w:r w:rsidR="00082C9E" w:rsidRPr="002C59AE">
                                <w:rPr>
                                  <w:rStyle w:val="Hyperlink"/>
                                </w:rPr>
                                <w:t>https://aqeel-hanslo-portfolio.netlify.app</w:t>
                              </w:r>
                            </w:hyperlink>
                          </w:p>
                          <w:p w14:paraId="21673DBA" w14:textId="77777777" w:rsidR="00E53C4C" w:rsidRDefault="00E53C4C" w:rsidP="00E53C4C">
                            <w:r>
                              <w:t>Github:</w:t>
                            </w:r>
                          </w:p>
                          <w:p w14:paraId="10B7D8AC" w14:textId="77777777" w:rsidR="00E53C4C" w:rsidRDefault="00000000" w:rsidP="00E53C4C">
                            <w:hyperlink r:id="rId14" w:history="1">
                              <w:r w:rsidR="00E53C4C" w:rsidRPr="00870C8B">
                                <w:rPr>
                                  <w:rStyle w:val="Hyperlink"/>
                                </w:rPr>
                                <w:t>https://github.com/aqeeluser404</w:t>
                              </w:r>
                            </w:hyperlink>
                          </w:p>
                          <w:p w14:paraId="77FFF8A0" w14:textId="77777777" w:rsidR="00E53C4C" w:rsidRDefault="00E53C4C" w:rsidP="00E53C4C">
                            <w:r>
                              <w:t>LinkedIn:</w:t>
                            </w:r>
                          </w:p>
                          <w:p w14:paraId="31F21088" w14:textId="77777777" w:rsidR="00E53C4C" w:rsidRPr="001B313D" w:rsidRDefault="00000000" w:rsidP="00E53C4C">
                            <w:hyperlink r:id="rId15" w:history="1">
                              <w:r w:rsidR="00E53C4C" w:rsidRPr="00870C8B">
                                <w:rPr>
                                  <w:rStyle w:val="Hyperlink"/>
                                </w:rPr>
                                <w:t>https://www.linkedin.com/in/aqeel-hanslo-234961210/</w:t>
                              </w:r>
                            </w:hyperlink>
                          </w:p>
                          <w:p w14:paraId="2E70F55E" w14:textId="77777777" w:rsidR="00E53C4C" w:rsidRDefault="00E53C4C" w:rsidP="00E53C4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0A183E8B" w14:textId="2B50A413" w:rsidR="00E53C4C" w:rsidRDefault="00E53C4C" w:rsidP="00E53C4C">
                            <w:r w:rsidRPr="00E53C4C">
                              <w:rPr>
                                <w:b/>
                                <w:bCs/>
                              </w:rPr>
                              <w:t>Coding Languages:</w:t>
                            </w:r>
                            <w:r>
                              <w:t xml:space="preserve">  HTML, CSS, JavaScript, Vue.js, Node.js,</w:t>
                            </w:r>
                            <w:r w:rsidR="00813986">
                              <w:t xml:space="preserve"> React.js</w:t>
                            </w:r>
                            <w:r>
                              <w:t xml:space="preserve"> Java, Python, Spring, MySQL, Git</w:t>
                            </w:r>
                          </w:p>
                          <w:p w14:paraId="05C2D4ED" w14:textId="77777777" w:rsidR="00E53C4C" w:rsidRDefault="00E53C4C" w:rsidP="00E53C4C"/>
                          <w:p w14:paraId="1C35ED48" w14:textId="4BB85F40" w:rsidR="00542B8E" w:rsidRPr="00286D95" w:rsidRDefault="00542B8E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  <w:p w14:paraId="5BDC9788" w14:textId="77777777" w:rsidR="00292971" w:rsidRPr="00286D95" w:rsidRDefault="00292971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A975" id="_x0000_s1028" type="#_x0000_t202" style="position:absolute;margin-left:-22.5pt;margin-top:145.45pt;width:193.5pt;height:575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" filled="f" stroked="f">
                <v:textbox>
                  <w:txbxContent>
                    <w:p w14:paraId="23819FE6" w14:textId="77777777" w:rsidR="00E53C4C" w:rsidRPr="00D22739" w:rsidRDefault="00E53C4C" w:rsidP="00E53C4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Personal Details</w:t>
                      </w:r>
                    </w:p>
                    <w:p w14:paraId="3EE00F73" w14:textId="77777777" w:rsidR="00E53C4C" w:rsidRPr="00F96005" w:rsidRDefault="00E53C4C" w:rsidP="00E53C4C">
                      <w:pPr>
                        <w:pStyle w:val="NoSpacing"/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  <w:r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Date of Birth:</w:t>
                      </w:r>
                      <w:r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ab/>
                      </w:r>
                    </w:p>
                    <w:p w14:paraId="34BD80E6" w14:textId="77777777" w:rsidR="00E53C4C" w:rsidRDefault="00E53C4C" w:rsidP="00E53C4C">
                      <w:pPr>
                        <w:pStyle w:val="NoSpacing"/>
                      </w:pPr>
                      <w:r>
                        <w:t>07 August 2000</w:t>
                      </w:r>
                    </w:p>
                    <w:p w14:paraId="6506D464" w14:textId="77777777" w:rsidR="00E53C4C" w:rsidRPr="00F96005" w:rsidRDefault="00E53C4C" w:rsidP="00E53C4C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</w:p>
                    <w:p w14:paraId="520EDC30" w14:textId="77777777" w:rsidR="00E53C4C" w:rsidRPr="00F96005" w:rsidRDefault="00E53C4C" w:rsidP="00E53C4C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 xml:space="preserve">Residential Area: </w:t>
                      </w:r>
                    </w:p>
                    <w:p w14:paraId="1F2211CE" w14:textId="77777777" w:rsidR="00E53C4C" w:rsidRDefault="00E53C4C" w:rsidP="00E53C4C">
                      <w:pPr>
                        <w:pStyle w:val="NoSpacing"/>
                      </w:pPr>
                      <w:r>
                        <w:t>332 Klip road</w:t>
                      </w:r>
                    </w:p>
                    <w:p w14:paraId="7911C2AE" w14:textId="77777777" w:rsidR="00E53C4C" w:rsidRPr="00390E37" w:rsidRDefault="00E53C4C" w:rsidP="00E53C4C">
                      <w:pPr>
                        <w:pStyle w:val="NoSpacing"/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Grassy Park, Cape Town</w:t>
                      </w:r>
                    </w:p>
                    <w:p w14:paraId="39668BEA" w14:textId="77777777" w:rsidR="00E53C4C" w:rsidRPr="00F96005" w:rsidRDefault="00E53C4C" w:rsidP="00E53C4C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</w:p>
                    <w:p w14:paraId="2E126FD8" w14:textId="77777777" w:rsidR="00E53C4C" w:rsidRDefault="00E53C4C" w:rsidP="00E53C4C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Languages:</w:t>
                      </w:r>
                    </w:p>
                    <w:p w14:paraId="14597129" w14:textId="77777777" w:rsidR="00E53C4C" w:rsidRPr="00390E37" w:rsidRDefault="00E53C4C" w:rsidP="00E53C4C">
                      <w:pPr>
                        <w:pStyle w:val="NoSpacing"/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English</w:t>
                      </w:r>
                    </w:p>
                    <w:p w14:paraId="4656F481" w14:textId="77777777" w:rsidR="00E53C4C" w:rsidRDefault="00E53C4C" w:rsidP="00E53C4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Education</w:t>
                      </w:r>
                    </w:p>
                    <w:p w14:paraId="0FC2B11D" w14:textId="77777777" w:rsidR="00714393" w:rsidRDefault="00714393" w:rsidP="0071439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665D9B">
                        <w:rPr>
                          <w:b/>
                          <w:bCs/>
                        </w:rPr>
                        <w:t>Diploma</w:t>
                      </w:r>
                      <w:r>
                        <w:t>, ICT in Applications Development</w:t>
                      </w:r>
                    </w:p>
                    <w:p w14:paraId="3B115C4F" w14:textId="77777777" w:rsidR="00714393" w:rsidRDefault="00714393" w:rsidP="0071439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665D9B">
                        <w:rPr>
                          <w:b/>
                          <w:bCs/>
                        </w:rPr>
                        <w:t>Higher Certificate</w:t>
                      </w:r>
                      <w:r w:rsidRPr="00390E37">
                        <w:t xml:space="preserve"> in Information &amp; Communication Technology</w:t>
                      </w:r>
                    </w:p>
                    <w:p w14:paraId="240F1413" w14:textId="77777777" w:rsidR="00714393" w:rsidRPr="00DA2329" w:rsidRDefault="00714393" w:rsidP="0071439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665D9B">
                        <w:rPr>
                          <w:b/>
                          <w:bCs/>
                        </w:rPr>
                        <w:t xml:space="preserve">Bachelor’s 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  <w:r w:rsidRPr="00665D9B">
                        <w:rPr>
                          <w:b/>
                          <w:bCs/>
                        </w:rPr>
                        <w:t>erticate</w:t>
                      </w:r>
                      <w:r>
                        <w:t xml:space="preserve"> in matric</w:t>
                      </w:r>
                    </w:p>
                    <w:p w14:paraId="01D8BACC" w14:textId="77777777" w:rsidR="00E53C4C" w:rsidRDefault="00E53C4C" w:rsidP="00E53C4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 xml:space="preserve">Online Presence </w:t>
                      </w:r>
                    </w:p>
                    <w:p w14:paraId="52657453" w14:textId="1AAE70FC" w:rsidR="00082C9E" w:rsidRDefault="00E53C4C" w:rsidP="00E53C4C">
                      <w:r>
                        <w:t xml:space="preserve">Website: </w:t>
                      </w:r>
                      <w:hyperlink r:id="rId16" w:history="1">
                        <w:r w:rsidR="00082C9E" w:rsidRPr="002C59AE">
                          <w:rPr>
                            <w:rStyle w:val="Hyperlink"/>
                          </w:rPr>
                          <w:t>https://aqeel-hanslo-portfolio.netlify.app</w:t>
                        </w:r>
                      </w:hyperlink>
                    </w:p>
                    <w:p w14:paraId="21673DBA" w14:textId="77777777" w:rsidR="00E53C4C" w:rsidRDefault="00E53C4C" w:rsidP="00E53C4C">
                      <w:r>
                        <w:t>Github:</w:t>
                      </w:r>
                    </w:p>
                    <w:p w14:paraId="10B7D8AC" w14:textId="77777777" w:rsidR="00E53C4C" w:rsidRDefault="00000000" w:rsidP="00E53C4C">
                      <w:hyperlink r:id="rId17" w:history="1">
                        <w:r w:rsidR="00E53C4C" w:rsidRPr="00870C8B">
                          <w:rPr>
                            <w:rStyle w:val="Hyperlink"/>
                          </w:rPr>
                          <w:t>https://github.com/aqeeluser404</w:t>
                        </w:r>
                      </w:hyperlink>
                    </w:p>
                    <w:p w14:paraId="77FFF8A0" w14:textId="77777777" w:rsidR="00E53C4C" w:rsidRDefault="00E53C4C" w:rsidP="00E53C4C">
                      <w:r>
                        <w:t>LinkedIn:</w:t>
                      </w:r>
                    </w:p>
                    <w:p w14:paraId="31F21088" w14:textId="77777777" w:rsidR="00E53C4C" w:rsidRPr="001B313D" w:rsidRDefault="00000000" w:rsidP="00E53C4C">
                      <w:hyperlink r:id="rId18" w:history="1">
                        <w:r w:rsidR="00E53C4C" w:rsidRPr="00870C8B">
                          <w:rPr>
                            <w:rStyle w:val="Hyperlink"/>
                          </w:rPr>
                          <w:t>https://www.linkedin.com/in/aqeel-hanslo-234961210/</w:t>
                        </w:r>
                      </w:hyperlink>
                    </w:p>
                    <w:p w14:paraId="2E70F55E" w14:textId="77777777" w:rsidR="00E53C4C" w:rsidRDefault="00E53C4C" w:rsidP="00E53C4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Key Skills</w:t>
                      </w:r>
                    </w:p>
                    <w:p w14:paraId="0A183E8B" w14:textId="2B50A413" w:rsidR="00E53C4C" w:rsidRDefault="00E53C4C" w:rsidP="00E53C4C">
                      <w:r w:rsidRPr="00E53C4C">
                        <w:rPr>
                          <w:b/>
                          <w:bCs/>
                        </w:rPr>
                        <w:t>Coding Languages:</w:t>
                      </w:r>
                      <w:r>
                        <w:t xml:space="preserve">  HTML, CSS, JavaScript, Vue.js, Node.js,</w:t>
                      </w:r>
                      <w:r w:rsidR="00813986">
                        <w:t xml:space="preserve"> React.js</w:t>
                      </w:r>
                      <w:r>
                        <w:t xml:space="preserve"> Java, Python, Spring, MySQL, Git</w:t>
                      </w:r>
                    </w:p>
                    <w:p w14:paraId="05C2D4ED" w14:textId="77777777" w:rsidR="00E53C4C" w:rsidRDefault="00E53C4C" w:rsidP="00E53C4C"/>
                    <w:p w14:paraId="1C35ED48" w14:textId="4BB85F40" w:rsidR="00542B8E" w:rsidRPr="00286D95" w:rsidRDefault="00542B8E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  <w:p w14:paraId="5BDC9788" w14:textId="77777777" w:rsidR="00292971" w:rsidRPr="00286D95" w:rsidRDefault="00292971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559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0249ECE" wp14:editId="35B7AD11">
                <wp:simplePos x="0" y="0"/>
                <wp:positionH relativeFrom="column">
                  <wp:posOffset>251017</wp:posOffset>
                </wp:positionH>
                <wp:positionV relativeFrom="paragraph">
                  <wp:posOffset>1301588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A59AC" w14:textId="77777777" w:rsidR="000C48FB" w:rsidRPr="004603FB" w:rsidRDefault="000C48FB" w:rsidP="000C48FB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AQEEL HANSLO</w:t>
                            </w:r>
                          </w:p>
                          <w:p w14:paraId="0BE73C71" w14:textId="5933ECA5" w:rsidR="0034180F" w:rsidRPr="004603FB" w:rsidRDefault="0034180F" w:rsidP="0034180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9ECE" id="_x0000_s1029" type="#_x0000_t202" style="position:absolute;margin-left:19.75pt;margin-top:102.5pt;width:412.5pt;height:3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" filled="f" stroked="f">
                <v:textbox>
                  <w:txbxContent>
                    <w:p w14:paraId="380A59AC" w14:textId="77777777" w:rsidR="000C48FB" w:rsidRPr="004603FB" w:rsidRDefault="000C48FB" w:rsidP="000C48FB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AQEEL HANSLO</w:t>
                      </w:r>
                    </w:p>
                    <w:p w14:paraId="0BE73C71" w14:textId="5933ECA5" w:rsidR="0034180F" w:rsidRPr="004603FB" w:rsidRDefault="0034180F" w:rsidP="0034180F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48F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AFD5EE3" wp14:editId="79E39071">
                <wp:simplePos x="0" y="0"/>
                <wp:positionH relativeFrom="column">
                  <wp:posOffset>-329077</wp:posOffset>
                </wp:positionH>
                <wp:positionV relativeFrom="paragraph">
                  <wp:posOffset>575000</wp:posOffset>
                </wp:positionV>
                <wp:extent cx="5238750" cy="800100"/>
                <wp:effectExtent l="0" t="0" r="0" b="0"/>
                <wp:wrapSquare wrapText="bothSides"/>
                <wp:docPr id="11714974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129E" w14:textId="77777777" w:rsidR="000C48FB" w:rsidRPr="005334A2" w:rsidRDefault="000C48FB" w:rsidP="000C48FB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</w:pPr>
                            <w:r w:rsidRPr="005334A2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5EE3" id="_x0000_s1030" type="#_x0000_t202" style="position:absolute;margin-left:-25.9pt;margin-top:45.3pt;width:412.5pt;height:6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g1+gEAANQ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" filled="f" stroked="f">
                <v:textbox>
                  <w:txbxContent>
                    <w:p w14:paraId="1F3E129E" w14:textId="77777777" w:rsidR="000C48FB" w:rsidRPr="005334A2" w:rsidRDefault="000C48FB" w:rsidP="000C48FB">
                      <w:pP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</w:pPr>
                      <w:r w:rsidRPr="005334A2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8FB">
        <w:rPr>
          <w:noProof/>
        </w:rPr>
        <w:br w:type="page"/>
      </w:r>
    </w:p>
    <w:bookmarkEnd w:id="0"/>
    <w:p w14:paraId="2F61A068" w14:textId="59546D1D" w:rsidR="00E2439C" w:rsidRDefault="00E42CC3" w:rsidP="00F527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6EADA23" wp14:editId="072A81FA">
                <wp:simplePos x="0" y="0"/>
                <wp:positionH relativeFrom="column">
                  <wp:posOffset>2551283</wp:posOffset>
                </wp:positionH>
                <wp:positionV relativeFrom="paragraph">
                  <wp:posOffset>2124710</wp:posOffset>
                </wp:positionV>
                <wp:extent cx="4333875" cy="7486015"/>
                <wp:effectExtent l="0" t="0" r="9525" b="635"/>
                <wp:wrapSquare wrapText="bothSides"/>
                <wp:docPr id="66909969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748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9B673" w14:textId="77777777" w:rsidR="00E42CC3" w:rsidRPr="00286D95" w:rsidRDefault="00E42CC3" w:rsidP="00E42CC3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References</w:t>
                            </w:r>
                          </w:p>
                          <w:p w14:paraId="1C8930EC" w14:textId="77777777" w:rsidR="00E42CC3" w:rsidRDefault="00E42CC3" w:rsidP="00E42CC3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 xml:space="preserve">Success Manager: Afika Maliwa- </w:t>
                            </w:r>
                            <w:hyperlink r:id="rId19" w:history="1">
                              <w:r w:rsidRPr="005938E3">
                                <w:t>afika.maliwa@capaciti.org.za</w:t>
                              </w:r>
                            </w:hyperlink>
                            <w:r>
                              <w:rPr>
                                <w:color w:val="28245A"/>
                              </w:rPr>
                              <w:t xml:space="preserve"> </w:t>
                            </w:r>
                          </w:p>
                          <w:p w14:paraId="56268ABA" w14:textId="77777777" w:rsidR="00E42CC3" w:rsidRDefault="00E42CC3" w:rsidP="00E42CC3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Mentor: Shadly Frans- shadly.frans@capaciti.org.za</w:t>
                            </w:r>
                          </w:p>
                          <w:p w14:paraId="11AD6664" w14:textId="77777777" w:rsidR="00E42CC3" w:rsidRDefault="00E42CC3" w:rsidP="00E42CC3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443DBB68" w14:textId="77777777" w:rsidR="00E42CC3" w:rsidRPr="00286D95" w:rsidRDefault="00E42CC3" w:rsidP="00E42CC3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DA23" id="_x0000_s1031" type="#_x0000_t202" style="position:absolute;margin-left:200.9pt;margin-top:167.3pt;width:341.25pt;height:589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" stroked="f">
                <v:textbox>
                  <w:txbxContent>
                    <w:p w14:paraId="3269B673" w14:textId="77777777" w:rsidR="00E42CC3" w:rsidRPr="00286D95" w:rsidRDefault="00E42CC3" w:rsidP="00E42CC3">
                      <w:pPr>
                        <w:pStyle w:val="Heading1"/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References</w:t>
                      </w:r>
                    </w:p>
                    <w:p w14:paraId="1C8930EC" w14:textId="77777777" w:rsidR="00E42CC3" w:rsidRDefault="00E42CC3" w:rsidP="00E42CC3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 xml:space="preserve">Success Manager: Afika Maliwa- </w:t>
                      </w:r>
                      <w:hyperlink r:id="rId20" w:history="1">
                        <w:r w:rsidRPr="005938E3">
                          <w:t>afika.maliwa@capaciti.org.za</w:t>
                        </w:r>
                      </w:hyperlink>
                      <w:r>
                        <w:rPr>
                          <w:color w:val="28245A"/>
                        </w:rPr>
                        <w:t xml:space="preserve"> </w:t>
                      </w:r>
                    </w:p>
                    <w:p w14:paraId="56268ABA" w14:textId="77777777" w:rsidR="00E42CC3" w:rsidRDefault="00E42CC3" w:rsidP="00E42CC3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Mentor: Shadly Frans- shadly.frans@capaciti.org.za</w:t>
                      </w:r>
                    </w:p>
                    <w:p w14:paraId="11AD6664" w14:textId="77777777" w:rsidR="00E42CC3" w:rsidRDefault="00E42CC3" w:rsidP="00E42CC3">
                      <w:pPr>
                        <w:rPr>
                          <w:color w:val="28245A"/>
                        </w:rPr>
                      </w:pPr>
                    </w:p>
                    <w:p w14:paraId="443DBB68" w14:textId="77777777" w:rsidR="00E42CC3" w:rsidRPr="00286D95" w:rsidRDefault="00E42CC3" w:rsidP="00E42CC3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33A4623" wp14:editId="7C1A63FC">
                <wp:simplePos x="0" y="0"/>
                <wp:positionH relativeFrom="column">
                  <wp:posOffset>2615565</wp:posOffset>
                </wp:positionH>
                <wp:positionV relativeFrom="paragraph">
                  <wp:posOffset>2124710</wp:posOffset>
                </wp:positionV>
                <wp:extent cx="4333875" cy="7486015"/>
                <wp:effectExtent l="0" t="0" r="9525" b="635"/>
                <wp:wrapSquare wrapText="bothSides"/>
                <wp:docPr id="93713050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748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65A48" w14:textId="77777777" w:rsidR="00E42CC3" w:rsidRPr="00286D95" w:rsidRDefault="00E42CC3" w:rsidP="00E42CC3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References</w:t>
                            </w:r>
                          </w:p>
                          <w:p w14:paraId="6F426B33" w14:textId="77777777" w:rsidR="00E42CC3" w:rsidRDefault="00E42CC3" w:rsidP="00E42CC3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 xml:space="preserve">Success Manager: Afika Maliwa- </w:t>
                            </w:r>
                            <w:hyperlink r:id="rId21" w:history="1">
                              <w:r w:rsidRPr="005938E3">
                                <w:rPr>
                                  <w:rStyle w:val="Hyperlink"/>
                                </w:rPr>
                                <w:t>afika.maliwa@capaciti.org.za</w:t>
                              </w:r>
                            </w:hyperlink>
                            <w:r>
                              <w:rPr>
                                <w:color w:val="28245A"/>
                              </w:rPr>
                              <w:t xml:space="preserve"> </w:t>
                            </w:r>
                          </w:p>
                          <w:p w14:paraId="62177BB6" w14:textId="77777777" w:rsidR="00E42CC3" w:rsidRDefault="00E42CC3" w:rsidP="00E42CC3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Mentor: Shadly Frans- shadly.frans@capaciti.org.za</w:t>
                            </w:r>
                          </w:p>
                          <w:p w14:paraId="39F1DC72" w14:textId="77777777" w:rsidR="00E42CC3" w:rsidRDefault="00E42CC3" w:rsidP="00E42CC3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0EA2C767" w14:textId="77777777" w:rsidR="00E42CC3" w:rsidRDefault="00E42CC3" w:rsidP="00E42CC3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15C8608F" w14:textId="77777777" w:rsidR="00E42CC3" w:rsidRPr="00286D95" w:rsidRDefault="00E42CC3" w:rsidP="00E42CC3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4623" id="_x0000_s1032" type="#_x0000_t202" style="position:absolute;margin-left:205.95pt;margin-top:167.3pt;width:341.25pt;height:589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" stroked="f">
                <v:textbox>
                  <w:txbxContent>
                    <w:p w14:paraId="5A865A48" w14:textId="77777777" w:rsidR="00E42CC3" w:rsidRPr="00286D95" w:rsidRDefault="00E42CC3" w:rsidP="00E42CC3">
                      <w:pPr>
                        <w:pStyle w:val="Heading1"/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References</w:t>
                      </w:r>
                    </w:p>
                    <w:p w14:paraId="6F426B33" w14:textId="77777777" w:rsidR="00E42CC3" w:rsidRDefault="00E42CC3" w:rsidP="00E42CC3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 xml:space="preserve">Success Manager: Afika Maliwa- </w:t>
                      </w:r>
                      <w:hyperlink r:id="rId22" w:history="1">
                        <w:r w:rsidRPr="005938E3">
                          <w:rPr>
                            <w:rStyle w:val="Hyperlink"/>
                          </w:rPr>
                          <w:t>afika.maliwa@capaciti.org.za</w:t>
                        </w:r>
                      </w:hyperlink>
                      <w:r>
                        <w:rPr>
                          <w:color w:val="28245A"/>
                        </w:rPr>
                        <w:t xml:space="preserve"> </w:t>
                      </w:r>
                    </w:p>
                    <w:p w14:paraId="62177BB6" w14:textId="77777777" w:rsidR="00E42CC3" w:rsidRDefault="00E42CC3" w:rsidP="00E42CC3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Mentor: Shadly Frans- shadly.frans@capaciti.org.za</w:t>
                      </w:r>
                    </w:p>
                    <w:p w14:paraId="39F1DC72" w14:textId="77777777" w:rsidR="00E42CC3" w:rsidRDefault="00E42CC3" w:rsidP="00E42CC3">
                      <w:pPr>
                        <w:rPr>
                          <w:color w:val="28245A"/>
                        </w:rPr>
                      </w:pPr>
                    </w:p>
                    <w:p w14:paraId="0EA2C767" w14:textId="77777777" w:rsidR="00E42CC3" w:rsidRDefault="00E42CC3" w:rsidP="00E42CC3">
                      <w:pPr>
                        <w:rPr>
                          <w:color w:val="28245A"/>
                        </w:rPr>
                      </w:pPr>
                    </w:p>
                    <w:p w14:paraId="15C8608F" w14:textId="77777777" w:rsidR="00E42CC3" w:rsidRPr="00286D95" w:rsidRDefault="00E42CC3" w:rsidP="00E42CC3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3C4C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33F198" wp14:editId="38A33BD6">
                <wp:simplePos x="0" y="0"/>
                <wp:positionH relativeFrom="column">
                  <wp:posOffset>-265814</wp:posOffset>
                </wp:positionH>
                <wp:positionV relativeFrom="paragraph">
                  <wp:posOffset>2204070</wp:posOffset>
                </wp:positionV>
                <wp:extent cx="2457450" cy="6677025"/>
                <wp:effectExtent l="0" t="0" r="0" b="0"/>
                <wp:wrapSquare wrapText="bothSides"/>
                <wp:docPr id="19211805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95EB" w14:textId="1B51B9DC" w:rsidR="00E42CC3" w:rsidRPr="00813986" w:rsidRDefault="00E42CC3" w:rsidP="00813986">
                            <w:r w:rsidRPr="00E53C4C">
                              <w:rPr>
                                <w:b/>
                                <w:bCs/>
                              </w:rPr>
                              <w:t>Microsoft office:</w:t>
                            </w:r>
                            <w:r>
                              <w:t xml:space="preserve"> Word, Excel, Outlook, Powerpoint</w:t>
                            </w:r>
                          </w:p>
                          <w:p w14:paraId="0D4B7982" w14:textId="7F6D6445" w:rsidR="00E53C4C" w:rsidRPr="00D22739" w:rsidRDefault="00E53C4C" w:rsidP="00E53C4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Interests &amp; Hobbies</w:t>
                            </w:r>
                          </w:p>
                          <w:p w14:paraId="5764A0A1" w14:textId="0C28CD10" w:rsidR="00D65637" w:rsidRDefault="00D65637" w:rsidP="00D656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Video/image editing in Adobe After Effects</w:t>
                            </w:r>
                          </w:p>
                          <w:p w14:paraId="5125E161" w14:textId="7BE83F35" w:rsidR="00D65637" w:rsidRDefault="00D65637" w:rsidP="00D656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Drawing &amp; Painting</w:t>
                            </w:r>
                          </w:p>
                          <w:p w14:paraId="73C39751" w14:textId="45CF4CE7" w:rsidR="00D65637" w:rsidRDefault="00D65637" w:rsidP="00D656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Cycling</w:t>
                            </w:r>
                          </w:p>
                          <w:p w14:paraId="238130E4" w14:textId="0B0CD04B" w:rsidR="00E53C4C" w:rsidRPr="00286D95" w:rsidRDefault="00E53C4C" w:rsidP="00E53C4C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  <w:p w14:paraId="2E3D6B4D" w14:textId="77777777" w:rsidR="00E53C4C" w:rsidRPr="00286D95" w:rsidRDefault="00E53C4C" w:rsidP="00E53C4C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F198" id="_x0000_s1033" type="#_x0000_t202" style="position:absolute;margin-left:-20.95pt;margin-top:173.55pt;width:193.5pt;height:525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" filled="f" stroked="f">
                <v:textbox>
                  <w:txbxContent>
                    <w:p w14:paraId="22AC95EB" w14:textId="1B51B9DC" w:rsidR="00E42CC3" w:rsidRPr="00813986" w:rsidRDefault="00E42CC3" w:rsidP="00813986">
                      <w:r w:rsidRPr="00E53C4C">
                        <w:rPr>
                          <w:b/>
                          <w:bCs/>
                        </w:rPr>
                        <w:t>Microsoft office:</w:t>
                      </w:r>
                      <w:r>
                        <w:t xml:space="preserve"> Word, Excel, Outlook, Powerpoint</w:t>
                      </w:r>
                    </w:p>
                    <w:p w14:paraId="0D4B7982" w14:textId="7F6D6445" w:rsidR="00E53C4C" w:rsidRPr="00D22739" w:rsidRDefault="00E53C4C" w:rsidP="00E53C4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Interests &amp; Hobbies</w:t>
                      </w:r>
                    </w:p>
                    <w:p w14:paraId="5764A0A1" w14:textId="0C28CD10" w:rsidR="00D65637" w:rsidRDefault="00D65637" w:rsidP="00D656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Video/image editing in Adobe After Effects</w:t>
                      </w:r>
                    </w:p>
                    <w:p w14:paraId="5125E161" w14:textId="7BE83F35" w:rsidR="00D65637" w:rsidRDefault="00D65637" w:rsidP="00D656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Drawing &amp; Painting</w:t>
                      </w:r>
                    </w:p>
                    <w:p w14:paraId="73C39751" w14:textId="45CF4CE7" w:rsidR="00D65637" w:rsidRDefault="00D65637" w:rsidP="00D6563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Cycling</w:t>
                      </w:r>
                    </w:p>
                    <w:p w14:paraId="238130E4" w14:textId="0B0CD04B" w:rsidR="00E53C4C" w:rsidRPr="00286D95" w:rsidRDefault="00E53C4C" w:rsidP="00E53C4C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  <w:p w14:paraId="2E3D6B4D" w14:textId="77777777" w:rsidR="00E53C4C" w:rsidRPr="00286D95" w:rsidRDefault="00E53C4C" w:rsidP="00E53C4C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3C4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18B4AF" wp14:editId="52C9565B">
                <wp:simplePos x="0" y="0"/>
                <wp:positionH relativeFrom="page">
                  <wp:posOffset>2869565</wp:posOffset>
                </wp:positionH>
                <wp:positionV relativeFrom="paragraph">
                  <wp:posOffset>-537210</wp:posOffset>
                </wp:positionV>
                <wp:extent cx="4806950" cy="2667000"/>
                <wp:effectExtent l="0" t="0" r="0" b="0"/>
                <wp:wrapNone/>
                <wp:docPr id="1911672434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266700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30C69" id="Prostokąt 2" o:spid="_x0000_s1026" style="position:absolute;margin-left:225.95pt;margin-top:-42.3pt;width:378.5pt;height:210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" fillcolor="#40748e" stroked="f" strokeweight="1pt">
                <v:fill opacity="32896f"/>
                <w10:wrap anchorx="page"/>
              </v:rect>
            </w:pict>
          </mc:Fallback>
        </mc:AlternateContent>
      </w:r>
      <w:r w:rsidR="00E53C4C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081411A" wp14:editId="7685255A">
                <wp:simplePos x="0" y="0"/>
                <wp:positionH relativeFrom="column">
                  <wp:posOffset>371858</wp:posOffset>
                </wp:positionH>
                <wp:positionV relativeFrom="paragraph">
                  <wp:posOffset>1629410</wp:posOffset>
                </wp:positionV>
                <wp:extent cx="5238750" cy="447675"/>
                <wp:effectExtent l="0" t="0" r="0" b="0"/>
                <wp:wrapSquare wrapText="bothSides"/>
                <wp:docPr id="112746428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00230" w14:textId="77777777" w:rsidR="00E53C4C" w:rsidRPr="004603FB" w:rsidRDefault="00E53C4C" w:rsidP="00E53C4C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AQEEL HANSLO</w:t>
                            </w:r>
                          </w:p>
                          <w:p w14:paraId="5300DE14" w14:textId="77777777" w:rsidR="00E53C4C" w:rsidRPr="004603FB" w:rsidRDefault="00E53C4C" w:rsidP="00E53C4C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411A" id="_x0000_s1034" type="#_x0000_t202" style="position:absolute;margin-left:29.3pt;margin-top:128.3pt;width:412.5pt;height:35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bi/AEAANQDAAAOAAAAZHJzL2Uyb0RvYy54bWysU8tu2zAQvBfoPxC817JdK3YEy0GaNEWB&#10;9AGk/QCaoiyiJJdd0pbcr++SchyjvRXVgSC52tmd2eH6ZrCGHRQGDa7ms8mUM+UkNNrtav7928Ob&#10;F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" filled="f" stroked="f">
                <v:textbox>
                  <w:txbxContent>
                    <w:p w14:paraId="5C200230" w14:textId="77777777" w:rsidR="00E53C4C" w:rsidRPr="004603FB" w:rsidRDefault="00E53C4C" w:rsidP="00E53C4C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AQEEL HANSLO</w:t>
                      </w:r>
                    </w:p>
                    <w:p w14:paraId="5300DE14" w14:textId="77777777" w:rsidR="00E53C4C" w:rsidRPr="004603FB" w:rsidRDefault="00E53C4C" w:rsidP="00E53C4C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48F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5876C9C" wp14:editId="4C0E9009">
                <wp:simplePos x="0" y="0"/>
                <wp:positionH relativeFrom="column">
                  <wp:posOffset>-329565</wp:posOffset>
                </wp:positionH>
                <wp:positionV relativeFrom="paragraph">
                  <wp:posOffset>384514</wp:posOffset>
                </wp:positionV>
                <wp:extent cx="5238750" cy="800100"/>
                <wp:effectExtent l="0" t="0" r="0" b="0"/>
                <wp:wrapSquare wrapText="bothSides"/>
                <wp:docPr id="54468275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F0653" w14:textId="77777777" w:rsidR="000C48FB" w:rsidRPr="005334A2" w:rsidRDefault="000C48FB" w:rsidP="000C48FB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</w:pPr>
                            <w:r w:rsidRPr="005334A2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  <w:t>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6C9C" id="_x0000_s1035" type="#_x0000_t202" style="position:absolute;margin-left:-25.95pt;margin-top:30.3pt;width:412.5pt;height:6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9y+gEAANQ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" filled="f" stroked="f">
                <v:textbox>
                  <w:txbxContent>
                    <w:p w14:paraId="130F0653" w14:textId="77777777" w:rsidR="000C48FB" w:rsidRPr="005334A2" w:rsidRDefault="000C48FB" w:rsidP="000C48FB">
                      <w:pP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</w:pPr>
                      <w:r w:rsidRPr="005334A2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  <w:t>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8F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EA07006" wp14:editId="5D628852">
                <wp:simplePos x="0" y="0"/>
                <wp:positionH relativeFrom="page">
                  <wp:posOffset>148280</wp:posOffset>
                </wp:positionH>
                <wp:positionV relativeFrom="paragraph">
                  <wp:posOffset>910768</wp:posOffset>
                </wp:positionV>
                <wp:extent cx="5238750" cy="800100"/>
                <wp:effectExtent l="0" t="0" r="0" b="0"/>
                <wp:wrapSquare wrapText="bothSides"/>
                <wp:docPr id="14592809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A6511" w14:textId="77777777" w:rsidR="000C48FB" w:rsidRPr="005334A2" w:rsidRDefault="000C48FB" w:rsidP="000C48FB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</w:pPr>
                            <w:r w:rsidRPr="005334A2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7006" id="_x0000_s1036" type="#_x0000_t202" style="position:absolute;margin-left:11.7pt;margin-top:71.7pt;width:412.5pt;height:6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mo+gEAANU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" filled="f" stroked="f">
                <v:textbox>
                  <w:txbxContent>
                    <w:p w14:paraId="3BCA6511" w14:textId="77777777" w:rsidR="000C48FB" w:rsidRPr="005334A2" w:rsidRDefault="000C48FB" w:rsidP="000C48FB">
                      <w:pP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</w:pPr>
                      <w:r w:rsidRPr="005334A2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  <w:t>RESUME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48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B472C3" wp14:editId="482E04DC">
                <wp:simplePos x="0" y="0"/>
                <wp:positionH relativeFrom="page">
                  <wp:align>right</wp:align>
                </wp:positionH>
                <wp:positionV relativeFrom="paragraph">
                  <wp:posOffset>1690325</wp:posOffset>
                </wp:positionV>
                <wp:extent cx="7924800" cy="438150"/>
                <wp:effectExtent l="0" t="0" r="0" b="0"/>
                <wp:wrapNone/>
                <wp:docPr id="1499780020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43815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7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EB050" id="Prostokąt 11" o:spid="_x0000_s1026" style="position:absolute;margin-left:572.8pt;margin-top:133.1pt;width:624pt;height:34.5pt;z-index:251707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" fillcolor="#40748e" stroked="f" strokeweight="1pt">
                <v:fill opacity="51657f"/>
                <w10:wrap anchorx="page"/>
              </v:rect>
            </w:pict>
          </mc:Fallback>
        </mc:AlternateContent>
      </w:r>
      <w:r w:rsidR="000C48F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F2B7141" wp14:editId="2A4EEB34">
                <wp:simplePos x="0" y="0"/>
                <wp:positionH relativeFrom="page">
                  <wp:align>left</wp:align>
                </wp:positionH>
                <wp:positionV relativeFrom="paragraph">
                  <wp:posOffset>-679804</wp:posOffset>
                </wp:positionV>
                <wp:extent cx="2867025" cy="14801215"/>
                <wp:effectExtent l="0" t="0" r="9525" b="635"/>
                <wp:wrapNone/>
                <wp:docPr id="1463624314" name="Group 1463624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4801215"/>
                          <a:chOff x="0" y="-9525"/>
                          <a:chExt cx="2867025" cy="14801215"/>
                        </a:xfrm>
                      </wpg:grpSpPr>
                      <wps:wsp>
                        <wps:cNvPr id="858802075" name="Prostokąt 1"/>
                        <wps:cNvSpPr/>
                        <wps:spPr>
                          <a:xfrm>
                            <a:off x="0" y="0"/>
                            <a:ext cx="2867025" cy="14791690"/>
                          </a:xfrm>
                          <a:prstGeom prst="rect">
                            <a:avLst/>
                          </a:prstGeom>
                          <a:solidFill>
                            <a:srgbClr val="40748E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777697" name="Prostokąt 2"/>
                        <wps:cNvSpPr/>
                        <wps:spPr>
                          <a:xfrm>
                            <a:off x="63500" y="-9525"/>
                            <a:ext cx="2432050" cy="1645340"/>
                          </a:xfrm>
                          <a:prstGeom prst="rect">
                            <a:avLst/>
                          </a:prstGeom>
                          <a:blipFill>
                            <a:blip r:embed="rId1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3419D" id="Group 1463624314" o:spid="_x0000_s1026" style="position:absolute;margin-left:0;margin-top:-53.55pt;width:225.75pt;height:1165.45pt;z-index:251703296;mso-position-horizontal:left;mso-position-horizontal-relative:page;mso-width-relative:margin;mso-height-relative:margin" coordorigin=",-95" coordsize="28670,1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">
                <v:rect id="Prostokąt 1" o:spid="_x0000_s1027" style="position:absolute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" fillcolor="#40748e" stroked="f" strokeweight="1pt">
                  <v:fill opacity="32896f"/>
                </v:rect>
                <v:rect id="Prostokąt 2" o:spid="_x0000_s1028" style="position:absolute;left:635;top:-95;width:24320;height:1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" stroked="f" strokeweight="1pt">
                  <v:fill r:id="rId12" o:title="" recolor="t" rotate="t" type="frame"/>
                </v:rect>
                <w10:wrap anchorx="page"/>
              </v:group>
            </w:pict>
          </mc:Fallback>
        </mc:AlternateContent>
      </w:r>
    </w:p>
    <w:sectPr w:rsidR="00E2439C" w:rsidSect="00C335BD">
      <w:footerReference w:type="default" r:id="rId23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753C" w14:textId="77777777" w:rsidR="00C335BD" w:rsidRDefault="00C335BD" w:rsidP="00BF5397">
      <w:pPr>
        <w:spacing w:after="0" w:line="240" w:lineRule="auto"/>
      </w:pPr>
      <w:r>
        <w:separator/>
      </w:r>
    </w:p>
  </w:endnote>
  <w:endnote w:type="continuationSeparator" w:id="0">
    <w:p w14:paraId="399C965B" w14:textId="77777777" w:rsidR="00C335BD" w:rsidRDefault="00C335BD" w:rsidP="00B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C483" w14:textId="77777777" w:rsidR="00BF5397" w:rsidRDefault="00B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06CE" w14:textId="77777777" w:rsidR="00C335BD" w:rsidRDefault="00C335BD" w:rsidP="00BF5397">
      <w:pPr>
        <w:spacing w:after="0" w:line="240" w:lineRule="auto"/>
      </w:pPr>
      <w:r>
        <w:separator/>
      </w:r>
    </w:p>
  </w:footnote>
  <w:footnote w:type="continuationSeparator" w:id="0">
    <w:p w14:paraId="780E169B" w14:textId="77777777" w:rsidR="00C335BD" w:rsidRDefault="00C335BD" w:rsidP="00BF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9FB"/>
    <w:multiLevelType w:val="hybridMultilevel"/>
    <w:tmpl w:val="1F1E05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40F2E"/>
    <w:multiLevelType w:val="hybridMultilevel"/>
    <w:tmpl w:val="EB024342"/>
    <w:lvl w:ilvl="0" w:tplc="6C1E38D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F4E1A"/>
    <w:multiLevelType w:val="hybridMultilevel"/>
    <w:tmpl w:val="EC6C6D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B65C5"/>
    <w:multiLevelType w:val="hybridMultilevel"/>
    <w:tmpl w:val="8EF02CBC"/>
    <w:lvl w:ilvl="0" w:tplc="A5AC246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17F9C"/>
    <w:multiLevelType w:val="hybridMultilevel"/>
    <w:tmpl w:val="4C607AA8"/>
    <w:lvl w:ilvl="0" w:tplc="261A320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7078">
    <w:abstractNumId w:val="2"/>
  </w:num>
  <w:num w:numId="2" w16cid:durableId="537013730">
    <w:abstractNumId w:val="4"/>
  </w:num>
  <w:num w:numId="3" w16cid:durableId="518005758">
    <w:abstractNumId w:val="5"/>
  </w:num>
  <w:num w:numId="4" w16cid:durableId="1286232014">
    <w:abstractNumId w:val="6"/>
  </w:num>
  <w:num w:numId="5" w16cid:durableId="399793486">
    <w:abstractNumId w:val="1"/>
  </w:num>
  <w:num w:numId="6" w16cid:durableId="827793977">
    <w:abstractNumId w:val="7"/>
  </w:num>
  <w:num w:numId="7" w16cid:durableId="394864754">
    <w:abstractNumId w:val="0"/>
  </w:num>
  <w:num w:numId="8" w16cid:durableId="75197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13D"/>
    <w:rsid w:val="00005268"/>
    <w:rsid w:val="00011401"/>
    <w:rsid w:val="00081E6A"/>
    <w:rsid w:val="00082C9E"/>
    <w:rsid w:val="0009316B"/>
    <w:rsid w:val="000C48FB"/>
    <w:rsid w:val="00165801"/>
    <w:rsid w:val="0016657A"/>
    <w:rsid w:val="001A2A68"/>
    <w:rsid w:val="001A3242"/>
    <w:rsid w:val="001B313D"/>
    <w:rsid w:val="00214B45"/>
    <w:rsid w:val="002215E0"/>
    <w:rsid w:val="00224241"/>
    <w:rsid w:val="002557CD"/>
    <w:rsid w:val="00286D95"/>
    <w:rsid w:val="00292971"/>
    <w:rsid w:val="002A7686"/>
    <w:rsid w:val="002F5D96"/>
    <w:rsid w:val="00303D68"/>
    <w:rsid w:val="00311A47"/>
    <w:rsid w:val="003136D4"/>
    <w:rsid w:val="0034180F"/>
    <w:rsid w:val="003531AA"/>
    <w:rsid w:val="00361F68"/>
    <w:rsid w:val="0036626F"/>
    <w:rsid w:val="00446183"/>
    <w:rsid w:val="004603FB"/>
    <w:rsid w:val="004A157E"/>
    <w:rsid w:val="004D54F2"/>
    <w:rsid w:val="005334A2"/>
    <w:rsid w:val="00542B8E"/>
    <w:rsid w:val="00575317"/>
    <w:rsid w:val="005B2AB5"/>
    <w:rsid w:val="005B5C9E"/>
    <w:rsid w:val="005F4D9D"/>
    <w:rsid w:val="005F7183"/>
    <w:rsid w:val="00674B9C"/>
    <w:rsid w:val="00691793"/>
    <w:rsid w:val="006C0726"/>
    <w:rsid w:val="006D14E9"/>
    <w:rsid w:val="006F08B6"/>
    <w:rsid w:val="006F4FD4"/>
    <w:rsid w:val="00714393"/>
    <w:rsid w:val="0072615F"/>
    <w:rsid w:val="0073683E"/>
    <w:rsid w:val="007A55E1"/>
    <w:rsid w:val="00804FC0"/>
    <w:rsid w:val="00812367"/>
    <w:rsid w:val="00813986"/>
    <w:rsid w:val="00814149"/>
    <w:rsid w:val="008318AF"/>
    <w:rsid w:val="00843CAD"/>
    <w:rsid w:val="00864DFB"/>
    <w:rsid w:val="00873A07"/>
    <w:rsid w:val="00886BA1"/>
    <w:rsid w:val="008F7199"/>
    <w:rsid w:val="00916FAC"/>
    <w:rsid w:val="00946DC2"/>
    <w:rsid w:val="0097559D"/>
    <w:rsid w:val="009866F4"/>
    <w:rsid w:val="00996BB3"/>
    <w:rsid w:val="009B548F"/>
    <w:rsid w:val="009C09DA"/>
    <w:rsid w:val="009C3BAD"/>
    <w:rsid w:val="009F0C96"/>
    <w:rsid w:val="009F245E"/>
    <w:rsid w:val="00A04ADF"/>
    <w:rsid w:val="00B145DC"/>
    <w:rsid w:val="00B229F2"/>
    <w:rsid w:val="00B31EEB"/>
    <w:rsid w:val="00B5732F"/>
    <w:rsid w:val="00B96031"/>
    <w:rsid w:val="00BA2431"/>
    <w:rsid w:val="00BB06A3"/>
    <w:rsid w:val="00BF5397"/>
    <w:rsid w:val="00C335BD"/>
    <w:rsid w:val="00C72F1B"/>
    <w:rsid w:val="00C77405"/>
    <w:rsid w:val="00CA19DA"/>
    <w:rsid w:val="00CA31CB"/>
    <w:rsid w:val="00CD109A"/>
    <w:rsid w:val="00CF07CE"/>
    <w:rsid w:val="00D14EA6"/>
    <w:rsid w:val="00D1728B"/>
    <w:rsid w:val="00D22739"/>
    <w:rsid w:val="00D65637"/>
    <w:rsid w:val="00DA2329"/>
    <w:rsid w:val="00DC7584"/>
    <w:rsid w:val="00E107BE"/>
    <w:rsid w:val="00E2439C"/>
    <w:rsid w:val="00E42CC3"/>
    <w:rsid w:val="00E53C4C"/>
    <w:rsid w:val="00E86158"/>
    <w:rsid w:val="00E969EB"/>
    <w:rsid w:val="00EB41AC"/>
    <w:rsid w:val="00EB5097"/>
    <w:rsid w:val="00EF7D2B"/>
    <w:rsid w:val="00F14A8B"/>
    <w:rsid w:val="00F33E59"/>
    <w:rsid w:val="00F5276F"/>
    <w:rsid w:val="00F7386B"/>
    <w:rsid w:val="00F96005"/>
    <w:rsid w:val="00F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AF5E1"/>
  <w15:chartTrackingRefBased/>
  <w15:docId w15:val="{8FBE60EE-F99F-493B-84D9-100F7EC2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7"/>
  </w:style>
  <w:style w:type="character" w:styleId="UnresolvedMention">
    <w:name w:val="Unresolved Mention"/>
    <w:basedOn w:val="DefaultParagraphFont"/>
    <w:uiPriority w:val="99"/>
    <w:semiHidden/>
    <w:unhideWhenUsed/>
    <w:rsid w:val="001B31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qeel-hanslo-portfolio.netlify.app" TargetMode="External"/><Relationship Id="rId18" Type="http://schemas.openxmlformats.org/officeDocument/2006/relationships/hyperlink" Target="https://www.linkedin.com/in/aqeel-hanslo-234961210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afika.maliwa@capaciti.org.z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aqeeluser40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qeel-hanslo-portfolio.netlify.app" TargetMode="External"/><Relationship Id="rId20" Type="http://schemas.openxmlformats.org/officeDocument/2006/relationships/hyperlink" Target="mailto:afika.maliwa@capaciti.org.z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aqeel-hanslo-234961210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ailto:afika.maliwa@capaciti.org.z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qeeluser404" TargetMode="External"/><Relationship Id="rId22" Type="http://schemas.openxmlformats.org/officeDocument/2006/relationships/hyperlink" Target="mailto:afika.maliwa@capaciti.org.z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hiq.Daniels\Downloads\20220303_CapaCiTi_Candidate%20Resume%5bAashq%20Daniels%5d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20CA4492E11B4EA5A720CF7D8C2FDA" ma:contentTypeVersion="12" ma:contentTypeDescription="Create a new document." ma:contentTypeScope="" ma:versionID="1d31a7131aca6a4086e3c9ed0c0a0a4a">
  <xsd:schema xmlns:xsd="http://www.w3.org/2001/XMLSchema" xmlns:xs="http://www.w3.org/2001/XMLSchema" xmlns:p="http://schemas.microsoft.com/office/2006/metadata/properties" xmlns:ns2="1798e205-4076-40eb-a039-b5ef65729b51" xmlns:ns3="be917b95-6bc4-45a0-bdea-98764d35a8f3" targetNamespace="http://schemas.microsoft.com/office/2006/metadata/properties" ma:root="true" ma:fieldsID="84e4202c2d24fa854cb33a92fcff3eab" ns2:_="" ns3:_="">
    <xsd:import namespace="1798e205-4076-40eb-a039-b5ef65729b51"/>
    <xsd:import namespace="be917b95-6bc4-45a0-bdea-98764d35a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8e205-4076-40eb-a039-b5ef6572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7b95-6bc4-45a0-bdea-98764d35a8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e917b95-6bc4-45a0-bdea-98764d35a8f3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DD7C6-E4AE-4199-AB89-44E19E527B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01E65-A02D-48A9-8226-D76D9D379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8e205-4076-40eb-a039-b5ef65729b51"/>
    <ds:schemaRef ds:uri="be917b95-6bc4-45a0-bdea-98764d35a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FDE56B-EBC1-41F9-8689-C4EED73D4600}">
  <ds:schemaRefs>
    <ds:schemaRef ds:uri="http://schemas.microsoft.com/office/2006/metadata/properties"/>
    <ds:schemaRef ds:uri="http://schemas.microsoft.com/office/infopath/2007/PartnerControls"/>
    <ds:schemaRef ds:uri="be917b95-6bc4-45a0-bdea-98764d35a8f3"/>
  </ds:schemaRefs>
</ds:datastoreItem>
</file>

<file path=customXml/itemProps4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20220303_CapaCiTi_Candidate Resume[Aashq Daniels]</Template>
  <TotalTime>596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Aashiq Ali Daniels</dc:creator>
  <cp:keywords/>
  <dc:description/>
  <cp:lastModifiedBy>Aqeel Hanslo</cp:lastModifiedBy>
  <cp:revision>16</cp:revision>
  <cp:lastPrinted>2020-03-30T19:49:00Z</cp:lastPrinted>
  <dcterms:created xsi:type="dcterms:W3CDTF">2024-01-10T11:23:00Z</dcterms:created>
  <dcterms:modified xsi:type="dcterms:W3CDTF">2024-01-16T14:12:00Z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0x0101004420CA4492E11B4EA5A720CF7D8C2FDA</vt:lpwstr>
  </property>
  <property fmtid="{D5CDD505-2E9C-101B-9397-08002B2CF9AE}" pid="3" name="Order">
    <vt:r8>59900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